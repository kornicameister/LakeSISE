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9227191"/>
        <w:docPartObj>
          <w:docPartGallery w:val="Cover Pages"/>
          <w:docPartUnique/>
        </w:docPartObj>
      </w:sdtPr>
      <w:sdtContent>
        <w:p w:rsidR="00BF216B" w:rsidRDefault="00BF216B">
          <w:r>
            <w:rPr>
              <w:noProof/>
              <w:lang w:val="pl-PL" w:eastAsia="pl-P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1E3DC8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iM8UA&#10;AADcAAAADwAAAGRycy9kb3ducmV2LnhtbESPQWsCMRCF74X+hzCFXkpNWlDs1ihiqYgexK0/YNiM&#10;m6WbybJJdfvvnYPgbYb35r1vZoshtOpMfWoiW3gbGVDEVXQN1xaOP9+vU1ApIztsI5OFf0qwmD8+&#10;zLBw8cIHOpe5VhLCqUALPueu0DpVngKmUeyIRTvFPmCWta+16/Ei4aHV78ZMdMCGpcFjRytP1W/5&#10;FyzUp+nuY2XWxh+xXO5e4vZrvZ9Y+/w0LD9BZRry3Xy73jjBHwu+PCMT6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mOIzxQAAANwAAAAPAAAAAAAAAAAAAAAAAJgCAABkcnMv&#10;ZG93bnJldi54bWxQSwUGAAAAAAQABAD1AAAAigMAAAAA&#10;" path="m,l7312660,r,1129665l3619500,733425,,1091565,,xe" fillcolor="#1cade4 [3204]" stroked="f" strokeweight="1.25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gVsMA&#10;AADcAAAADwAAAGRycy9kb3ducmV2LnhtbERPTYvCMBC9C/6HMIIXWVMF3bVrlF1FEDzs6nrwODRj&#10;WraZlCbW+u+NIHibx/uc+bK1pWio9oVjBaNhAoI4c7pgo+D4t3n7AOEDssbSMSm4kYflotuZY6rd&#10;lffUHIIRMYR9igryEKpUSp/lZNEPXUUcubOrLYYIayN1jdcYbks5TpKptFhwbMixolVO2f/hYhX8&#10;3ow57dvGn2fv2zDz37uf9WCnVL/Xfn2CCNSGl/jp3uo4fzKCx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qZgVsMAAADcAAAADwAAAAAAAAAAAAAAAACYAgAAZHJzL2Rv&#10;d25yZXYueG1sUEsFBgAAAAAEAAQA9QAAAIgDAAAAAA==&#10;" stroked="f" strokeweight="1.25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216B" w:rsidRDefault="00BF21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Tomasz Trębski</w:t>
                                    </w:r>
                                  </w:p>
                                </w:sdtContent>
                              </w:sdt>
                              <w:p w:rsidR="00BF216B" w:rsidRDefault="00BF216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216B" w:rsidRDefault="00BF21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Tomasz Trębski</w:t>
                              </w:r>
                            </w:p>
                          </w:sdtContent>
                        </w:sdt>
                        <w:p w:rsidR="00BF216B" w:rsidRDefault="00BF216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16B" w:rsidRDefault="00BF216B">
                                <w:pPr>
                                  <w:pStyle w:val="NoSpacing"/>
                                  <w:jc w:val="right"/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CADE4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BF216B" w:rsidRDefault="00BF216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F216B" w:rsidRDefault="00BF216B">
                          <w:pPr>
                            <w:pStyle w:val="NoSpacing"/>
                            <w:jc w:val="right"/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CADE4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BF216B" w:rsidRDefault="00BF216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pl-PL" w:eastAsia="pl-P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216B" w:rsidRPr="00250F7C" w:rsidRDefault="00BF216B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50F7C" w:rsidRPr="00250F7C"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Jezioro - Clisp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216B" w:rsidRPr="00250F7C" w:rsidRDefault="00250F7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50F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Projekt wykorzystujący silnik CLISP dla świata jeziora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F216B" w:rsidRPr="00250F7C" w:rsidRDefault="00BF216B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50F7C" w:rsidRPr="00250F7C"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  <w:lang w:val="pl-PL"/>
                                </w:rPr>
                                <w:t>Jezioro - Clisp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216B" w:rsidRPr="00250F7C" w:rsidRDefault="00250F7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50F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Projekt wykorzystujący silnik CLISP dla świata jeziora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F216B" w:rsidRDefault="00BF216B">
          <w:r>
            <w:br w:type="page"/>
          </w:r>
        </w:p>
      </w:sdtContent>
    </w:sdt>
    <w:p w:rsidR="00D934C3" w:rsidRPr="005560D2" w:rsidRDefault="00D934C3" w:rsidP="000E302E">
      <w:r>
        <w:lastRenderedPageBreak/>
        <w:t xml:space="preserve"> </w:t>
      </w:r>
    </w:p>
    <w:sectPr w:rsidR="00D934C3" w:rsidRPr="005560D2" w:rsidSect="00BF216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w Cen MT">
    <w:panose1 w:val="020B0602020104020603"/>
    <w:charset w:val="EE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EE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566DE6"/>
    <w:multiLevelType w:val="hybridMultilevel"/>
    <w:tmpl w:val="B3CAD71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D2"/>
    <w:rsid w:val="000E302E"/>
    <w:rsid w:val="001822A6"/>
    <w:rsid w:val="00250F7C"/>
    <w:rsid w:val="00427764"/>
    <w:rsid w:val="005560D2"/>
    <w:rsid w:val="005753D2"/>
    <w:rsid w:val="008B1BCC"/>
    <w:rsid w:val="00BE4C5B"/>
    <w:rsid w:val="00BF216B"/>
    <w:rsid w:val="00D422EA"/>
    <w:rsid w:val="00D934C3"/>
    <w:rsid w:val="00DE1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B2C8FD-6A7F-4351-9A07-CDC99169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B"/>
  </w:style>
  <w:style w:type="paragraph" w:styleId="Heading1">
    <w:name w:val="heading 1"/>
    <w:basedOn w:val="Normal"/>
    <w:next w:val="Normal"/>
    <w:link w:val="Heading1Char"/>
    <w:uiPriority w:val="9"/>
    <w:qFormat/>
    <w:rsid w:val="00BF216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21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216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216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216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216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216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B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B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F216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BF216B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BF216B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rsid w:val="00BF216B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rsid w:val="00BF216B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rsid w:val="00BF216B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F216B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216B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216B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216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F216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216B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BF216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216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216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B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B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sid w:val="00BF216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F216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216B"/>
    <w:rPr>
      <w:b/>
      <w:bCs/>
      <w:smallCap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6B9F25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B26B0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F216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NoSpacing">
    <w:name w:val="No Spacing"/>
    <w:link w:val="NoSpacingChar"/>
    <w:uiPriority w:val="1"/>
    <w:qFormat/>
    <w:rsid w:val="00BF216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B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BF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z\AppData\Roaming\Microsoft\Templates\LiveContent\15\Managed\Word%20Document%20Bibliography%20Styles\TC102786999%5b%5bfn=Single%20spaced%20(blank)%5d%5d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Jezioro - Clisp</dc:title>
  <dc:subject>Projekt wykorzystujący silnik CLISP dla świata jeziora</dc:subject>
  <dc:creator>Tomasz Trębski</dc:creator>
  <cp:keywords/>
  <dc:description/>
  <cp:lastModifiedBy>Tomasz Trębski</cp:lastModifiedBy>
  <cp:revision>4</cp:revision>
  <dcterms:created xsi:type="dcterms:W3CDTF">2013-06-18T23:00:00Z</dcterms:created>
  <dcterms:modified xsi:type="dcterms:W3CDTF">2013-06-18T23:01:00Z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