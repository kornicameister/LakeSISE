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D7" w:rsidRDefault="00C040D6">
      <w:pPr>
        <w:pStyle w:val="Title"/>
      </w:pPr>
      <w:r>
        <w:t>Lake Overview</w:t>
      </w:r>
    </w:p>
    <w:p w:rsidR="003424D7" w:rsidRDefault="00C040D6" w:rsidP="001E2772">
      <w:pPr>
        <w:pStyle w:val="Heading1"/>
      </w:pPr>
      <w:r>
        <w:t>Koncepcja działania</w:t>
      </w:r>
    </w:p>
    <w:p w:rsidR="00C040D6" w:rsidRDefault="00C040D6" w:rsidP="00C040D6">
      <w:pPr>
        <w:ind w:left="432"/>
      </w:pPr>
      <w:r>
        <w:t xml:space="preserve">W </w:t>
      </w:r>
      <w:r w:rsidRPr="00C040D6">
        <w:rPr>
          <w:b/>
        </w:rPr>
        <w:t>Lake</w:t>
      </w:r>
      <w:r>
        <w:rPr>
          <w:b/>
        </w:rPr>
        <w:t xml:space="preserve"> </w:t>
      </w:r>
      <w:r>
        <w:t>koncepcja działania oparta jest o kilka prostych zasad:</w:t>
      </w:r>
    </w:p>
    <w:p w:rsidR="00C040D6" w:rsidRDefault="00C040D6" w:rsidP="00C040D6">
      <w:pPr>
        <w:pStyle w:val="ListParagraph"/>
        <w:numPr>
          <w:ilvl w:val="0"/>
          <w:numId w:val="13"/>
        </w:numPr>
      </w:pPr>
      <w:r>
        <w:t>Istnieje instancja Clisp’a dla świata – tylko jedna</w:t>
      </w:r>
    </w:p>
    <w:p w:rsidR="00C040D6" w:rsidRDefault="00C040D6" w:rsidP="00C040D6">
      <w:pPr>
        <w:pStyle w:val="ListParagraph"/>
        <w:numPr>
          <w:ilvl w:val="0"/>
          <w:numId w:val="13"/>
        </w:numPr>
      </w:pPr>
      <w:r>
        <w:t>Istnieje wiele instancji Clisp’a dla aktorów – po jednej instancji dla każdej instancji aktora</w:t>
      </w:r>
    </w:p>
    <w:p w:rsidR="00C040D6" w:rsidRDefault="00C040D6" w:rsidP="00C040D6">
      <w:pPr>
        <w:pStyle w:val="ListParagraph"/>
        <w:numPr>
          <w:ilvl w:val="0"/>
          <w:numId w:val="13"/>
        </w:numPr>
      </w:pPr>
      <w:r>
        <w:t>Istnieją ustalone formaty wejść/wyjść świata oraz aktorów</w:t>
      </w:r>
    </w:p>
    <w:p w:rsidR="00C040D6" w:rsidRDefault="00C040D6" w:rsidP="00C040D6">
      <w:pPr>
        <w:pStyle w:val="ListParagraph"/>
        <w:numPr>
          <w:ilvl w:val="1"/>
          <w:numId w:val="13"/>
        </w:numPr>
      </w:pPr>
      <w:r>
        <w:t>W przypadku aktorów formaty wyjść/wejść mogą zostać rozszerzone</w:t>
      </w:r>
    </w:p>
    <w:p w:rsidR="00C040D6" w:rsidRDefault="00C040D6" w:rsidP="00C040D6">
      <w:pPr>
        <w:pStyle w:val="ListParagraph"/>
        <w:numPr>
          <w:ilvl w:val="1"/>
          <w:numId w:val="13"/>
        </w:numPr>
      </w:pPr>
      <w:r>
        <w:t>Zarówno wyjściowym i wejściowym odpowiadają odpowiednie klasy w Java, których format musi odpowiadać obiektom w Clisp</w:t>
      </w:r>
    </w:p>
    <w:p w:rsidR="00C040D6" w:rsidRDefault="00C040D6" w:rsidP="00C040D6">
      <w:pPr>
        <w:pStyle w:val="ListParagraph"/>
        <w:numPr>
          <w:ilvl w:val="2"/>
          <w:numId w:val="13"/>
        </w:numPr>
      </w:pPr>
      <w:r>
        <w:t>Klasy opisujące wejścia/wyjścia muszą implementować metodą pozwalające na odczyt/zapis zmiennych z faktu</w:t>
      </w:r>
    </w:p>
    <w:p w:rsidR="00C040D6" w:rsidRDefault="00C040D6" w:rsidP="00C040D6">
      <w:pPr>
        <w:pStyle w:val="ListParagraph"/>
        <w:numPr>
          <w:ilvl w:val="0"/>
          <w:numId w:val="13"/>
        </w:numPr>
      </w:pPr>
      <w:r>
        <w:t>Program działa, jako gra turowa</w:t>
      </w:r>
    </w:p>
    <w:p w:rsidR="00C040D6" w:rsidRDefault="00C040D6" w:rsidP="00C040D6">
      <w:pPr>
        <w:pStyle w:val="ListParagraph"/>
        <w:numPr>
          <w:ilvl w:val="0"/>
          <w:numId w:val="13"/>
        </w:numPr>
      </w:pPr>
      <w:r>
        <w:t>W każdej turze aplikacja wprowadza wejścia świata oraz aktorów do instancji aktorów i je uruchamia, a następnie zbiera wyjścia</w:t>
      </w:r>
    </w:p>
    <w:p w:rsidR="00C040D6" w:rsidRDefault="00C040D6" w:rsidP="00C040D6">
      <w:pPr>
        <w:pStyle w:val="ListParagraph"/>
        <w:numPr>
          <w:ilvl w:val="1"/>
          <w:numId w:val="13"/>
        </w:numPr>
      </w:pPr>
      <w:r>
        <w:t>Wejścia zbierane są od aktorów do kolejki a potem wprowadzane w trybie wsadowym do instancji Clisp</w:t>
      </w:r>
      <w:r w:rsidR="000A2741">
        <w:t>’</w:t>
      </w:r>
      <w:r>
        <w:t>a</w:t>
      </w:r>
    </w:p>
    <w:p w:rsidR="00C040D6" w:rsidRDefault="00C040D6" w:rsidP="00C040D6">
      <w:pPr>
        <w:pStyle w:val="ListParagraph"/>
        <w:numPr>
          <w:ilvl w:val="1"/>
          <w:numId w:val="13"/>
        </w:numPr>
      </w:pPr>
      <w:r>
        <w:t>Wyjścia zbierane są od instancji Clisp’a, a następnie przekazywane aktorom</w:t>
      </w:r>
    </w:p>
    <w:p w:rsidR="00D611BD" w:rsidRDefault="00D611BD" w:rsidP="00D611BD">
      <w:pPr>
        <w:pStyle w:val="ListParagraph"/>
        <w:numPr>
          <w:ilvl w:val="0"/>
          <w:numId w:val="13"/>
        </w:numPr>
      </w:pPr>
      <w:r>
        <w:t xml:space="preserve">Na początku działania programu odbywa się proces </w:t>
      </w:r>
      <w:r>
        <w:rPr>
          <w:b/>
        </w:rPr>
        <w:t>bootstrap</w:t>
      </w:r>
      <w:r>
        <w:t>, który polega na załadowaniu danych o świecie, wybraniu w sposób losowy aktorów tak, aby wybrany został, co najmniej 1 aktor danego typu</w:t>
      </w:r>
    </w:p>
    <w:p w:rsidR="00D611BD" w:rsidRPr="00885F9E" w:rsidRDefault="00D611BD" w:rsidP="00D611BD">
      <w:pPr>
        <w:pStyle w:val="ListParagraph"/>
        <w:numPr>
          <w:ilvl w:val="1"/>
          <w:numId w:val="13"/>
        </w:numPr>
      </w:pPr>
      <w:r>
        <w:t xml:space="preserve">Informacje o danym, jakie typy są ładowane umieszczone zostały w pliku </w:t>
      </w:r>
      <w:r>
        <w:rPr>
          <w:b/>
        </w:rPr>
        <w:t>lake.properties</w:t>
      </w:r>
    </w:p>
    <w:p w:rsidR="00885F9E" w:rsidRDefault="00885F9E" w:rsidP="00D611BD">
      <w:pPr>
        <w:pStyle w:val="ListParagraph"/>
        <w:numPr>
          <w:ilvl w:val="1"/>
          <w:numId w:val="13"/>
        </w:numPr>
      </w:pPr>
      <w:r>
        <w:t>Struktura pliku wygląda następująco</w:t>
      </w:r>
    </w:p>
    <w:p w:rsidR="00885F9E" w:rsidRDefault="00885F9E" w:rsidP="00885F9E">
      <w:pPr>
        <w:pStyle w:val="ListParagraph"/>
        <w:numPr>
          <w:ilvl w:val="2"/>
          <w:numId w:val="13"/>
        </w:numPr>
      </w:pPr>
      <w:r>
        <w:rPr>
          <w:b/>
          <w:i/>
        </w:rPr>
        <w:t>lake.types</w:t>
      </w:r>
      <w:r>
        <w:rPr>
          <w:i/>
        </w:rPr>
        <w:t xml:space="preserve"> = </w:t>
      </w:r>
      <w:r>
        <w:t>lista a prefix mapujących na konfiguracje konkretnych aktorów</w:t>
      </w:r>
    </w:p>
    <w:p w:rsidR="00885F9E" w:rsidRDefault="00885F9E" w:rsidP="00885F9E">
      <w:pPr>
        <w:pStyle w:val="ListParagraph"/>
        <w:numPr>
          <w:ilvl w:val="2"/>
          <w:numId w:val="13"/>
        </w:numPr>
      </w:pPr>
      <w:r>
        <w:t>lake.types.{prefix}.clazz – nazwa pakietowa klasy implementującej aktora w klasie Java</w:t>
      </w:r>
    </w:p>
    <w:p w:rsidR="00885F9E" w:rsidRDefault="00885F9E" w:rsidP="00885F9E">
      <w:pPr>
        <w:pStyle w:val="ListParagraph"/>
        <w:numPr>
          <w:ilvl w:val="2"/>
          <w:numId w:val="13"/>
        </w:numPr>
      </w:pPr>
      <w:r>
        <w:t>lake.types.{prefix}.clisp – ścieżka do pliku Clisp danego aktora</w:t>
      </w:r>
    </w:p>
    <w:p w:rsidR="00885F9E" w:rsidRDefault="00885F9E" w:rsidP="00885F9E">
      <w:pPr>
        <w:pStyle w:val="ListParagraph"/>
        <w:numPr>
          <w:ilvl w:val="2"/>
          <w:numId w:val="13"/>
        </w:numPr>
      </w:pPr>
      <w:r>
        <w:t>lake.types.{prefix}.initData – ścieżka do pliku properties z danymi wejściowymi danego aktora</w:t>
      </w:r>
      <w:bookmarkStart w:id="0" w:name="_GoBack"/>
      <w:bookmarkEnd w:id="0"/>
    </w:p>
    <w:p w:rsidR="00C040D6" w:rsidRDefault="00C040D6" w:rsidP="001E2772">
      <w:pPr>
        <w:pStyle w:val="Heading1"/>
      </w:pPr>
      <w:r>
        <w:t>Aktorzy</w:t>
      </w:r>
    </w:p>
    <w:p w:rsidR="00C040D6" w:rsidRDefault="00C040D6" w:rsidP="00C040D6">
      <w:pPr>
        <w:ind w:left="432"/>
      </w:pPr>
      <w:r>
        <w:t>Aktorzy w aplikacji zostali zdefiniowani zgodnie z wymaganiami świata, tj. posiadają oni odpowiednie pola oraz metody pozwalające im na komunikację z aplikacją. Niemniej nie zostali wyposażeni w funkcjonalność niezbędną do wymiany danych.</w:t>
      </w:r>
    </w:p>
    <w:p w:rsidR="001E2772" w:rsidRDefault="001E2772" w:rsidP="001E2772">
      <w:pPr>
        <w:pStyle w:val="Heading2"/>
      </w:pPr>
      <w:r>
        <w:t>Wiedza aktorów</w:t>
      </w:r>
    </w:p>
    <w:p w:rsidR="001E2772" w:rsidRDefault="001E2772" w:rsidP="001E2772">
      <w:r>
        <w:t>Aktorzy w k-tej chwili posiadają wiedzę o sobie oraz o otaczającym ich świecie. Innymi słowy struktura danych aktora wygląda w sposób następujący:</w:t>
      </w:r>
    </w:p>
    <w:tbl>
      <w:tblPr>
        <w:tblStyle w:val="GridTable4-Accent5"/>
        <w:tblW w:w="0" w:type="auto"/>
        <w:tblLook w:val="04A0" w:firstRow="1" w:lastRow="0" w:firstColumn="1" w:lastColumn="0" w:noHBand="0" w:noVBand="1"/>
      </w:tblPr>
      <w:tblGrid>
        <w:gridCol w:w="1438"/>
        <w:gridCol w:w="1273"/>
        <w:gridCol w:w="6639"/>
      </w:tblGrid>
      <w:tr w:rsidR="001E2772" w:rsidTr="00D6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vAlign w:val="center"/>
          </w:tcPr>
          <w:p w:rsidR="001E2772" w:rsidRDefault="001E2772" w:rsidP="00D65B41">
            <w:pPr>
              <w:jc w:val="center"/>
            </w:pPr>
            <w:r>
              <w:lastRenderedPageBreak/>
              <w:t>Typ</w:t>
            </w:r>
          </w:p>
        </w:tc>
        <w:tc>
          <w:tcPr>
            <w:tcW w:w="6661" w:type="dxa"/>
            <w:vMerge w:val="restart"/>
            <w:vAlign w:val="center"/>
          </w:tcPr>
          <w:p w:rsidR="001E2772" w:rsidRDefault="001E2772" w:rsidP="00D65B41">
            <w:pPr>
              <w:jc w:val="center"/>
              <w:cnfStyle w:val="100000000000" w:firstRow="1" w:lastRow="0" w:firstColumn="0" w:lastColumn="0" w:oddVBand="0" w:evenVBand="0" w:oddHBand="0" w:evenHBand="0" w:firstRowFirstColumn="0" w:firstRowLastColumn="0" w:lastRowFirstColumn="0" w:lastRowLastColumn="0"/>
            </w:pPr>
            <w:r>
              <w:t>Struktura</w:t>
            </w:r>
          </w:p>
        </w:tc>
      </w:tr>
      <w:tr w:rsidR="001E2772" w:rsidTr="00D6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E2772" w:rsidRDefault="001E2772" w:rsidP="00D65B41">
            <w:pPr>
              <w:jc w:val="center"/>
            </w:pPr>
            <w:r>
              <w:t>Java</w:t>
            </w:r>
          </w:p>
        </w:tc>
        <w:tc>
          <w:tcPr>
            <w:tcW w:w="1274" w:type="dxa"/>
            <w:vAlign w:val="center"/>
          </w:tcPr>
          <w:p w:rsidR="001E2772" w:rsidRDefault="001E2772" w:rsidP="00D65B41">
            <w:pPr>
              <w:jc w:val="center"/>
              <w:cnfStyle w:val="000000100000" w:firstRow="0" w:lastRow="0" w:firstColumn="0" w:lastColumn="0" w:oddVBand="0" w:evenVBand="0" w:oddHBand="1" w:evenHBand="0" w:firstRowFirstColumn="0" w:firstRowLastColumn="0" w:lastRowFirstColumn="0" w:lastRowLastColumn="0"/>
            </w:pPr>
            <w:r>
              <w:t>Clisp</w:t>
            </w:r>
          </w:p>
        </w:tc>
        <w:tc>
          <w:tcPr>
            <w:tcW w:w="6661" w:type="dxa"/>
            <w:vMerge/>
            <w:vAlign w:val="center"/>
          </w:tcPr>
          <w:p w:rsidR="001E2772" w:rsidRDefault="001E2772" w:rsidP="00D65B41">
            <w:pPr>
              <w:jc w:val="center"/>
              <w:cnfStyle w:val="000000100000" w:firstRow="0" w:lastRow="0" w:firstColumn="0" w:lastColumn="0" w:oddVBand="0" w:evenVBand="0" w:oddHBand="1" w:evenHBand="0" w:firstRowFirstColumn="0" w:firstRowLastColumn="0" w:lastRowFirstColumn="0" w:lastRowLastColumn="0"/>
            </w:pPr>
          </w:p>
        </w:tc>
      </w:tr>
      <w:tr w:rsidR="001E2772" w:rsidTr="00D65B41">
        <w:tc>
          <w:tcPr>
            <w:cnfStyle w:val="001000000000" w:firstRow="0" w:lastRow="0" w:firstColumn="1" w:lastColumn="0" w:oddVBand="0" w:evenVBand="0" w:oddHBand="0" w:evenHBand="0" w:firstRowFirstColumn="0" w:firstRowLastColumn="0" w:lastRowFirstColumn="0" w:lastRowLastColumn="0"/>
            <w:tcW w:w="1415" w:type="dxa"/>
            <w:vAlign w:val="center"/>
          </w:tcPr>
          <w:p w:rsidR="001E2772" w:rsidRDefault="001E2772" w:rsidP="00D65B41">
            <w:pPr>
              <w:jc w:val="center"/>
            </w:pPr>
            <w:r>
              <w:t>DefaultActor</w:t>
            </w:r>
          </w:p>
        </w:tc>
        <w:tc>
          <w:tcPr>
            <w:tcW w:w="1274" w:type="dxa"/>
            <w:vAlign w:val="center"/>
          </w:tcPr>
          <w:p w:rsidR="001E2772" w:rsidRDefault="00D65B41" w:rsidP="00D65B41">
            <w:pPr>
              <w:jc w:val="center"/>
              <w:cnfStyle w:val="000000000000" w:firstRow="0" w:lastRow="0" w:firstColumn="0" w:lastColumn="0" w:oddVBand="0" w:evenVBand="0" w:oddHBand="0" w:evenHBand="0" w:firstRowFirstColumn="0" w:firstRowLastColumn="0" w:lastRowFirstColumn="0" w:lastRowLastColumn="0"/>
            </w:pPr>
            <w:r>
              <w:t>-</w:t>
            </w:r>
          </w:p>
        </w:tc>
        <w:tc>
          <w:tcPr>
            <w:tcW w:w="6661" w:type="dxa"/>
            <w:vAlign w:val="center"/>
          </w:tcPr>
          <w:p w:rsidR="00D65B41" w:rsidRDefault="00D65B41" w:rsidP="00D65B4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
        </w:tc>
      </w:tr>
      <w:tr w:rsidR="00D65B41" w:rsidTr="00D6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D65B41" w:rsidRDefault="00D65B41" w:rsidP="00D65B41">
            <w:pPr>
              <w:jc w:val="center"/>
            </w:pPr>
            <w:r>
              <w:t>LakeWorld</w:t>
            </w:r>
          </w:p>
        </w:tc>
        <w:tc>
          <w:tcPr>
            <w:tcW w:w="1274" w:type="dxa"/>
            <w:vAlign w:val="center"/>
          </w:tcPr>
          <w:p w:rsidR="00D65B41" w:rsidRDefault="00D65B41" w:rsidP="00D65B41">
            <w:pPr>
              <w:jc w:val="center"/>
              <w:cnfStyle w:val="000000100000" w:firstRow="0" w:lastRow="0" w:firstColumn="0" w:lastColumn="0" w:oddVBand="0" w:evenVBand="0" w:oddHBand="1" w:evenHBand="0" w:firstRowFirstColumn="0" w:firstRowLastColumn="0" w:lastRowFirstColumn="0" w:lastRowLastColumn="0"/>
            </w:pPr>
            <w:r>
              <w:t>Lake.clp</w:t>
            </w:r>
          </w:p>
        </w:tc>
        <w:tc>
          <w:tcPr>
            <w:tcW w:w="6661" w:type="dxa"/>
            <w:vAlign w:val="center"/>
          </w:tcPr>
          <w:p w:rsidR="00D65B41" w:rsidRDefault="00D65B41" w:rsidP="00D65B4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
        </w:tc>
      </w:tr>
    </w:tbl>
    <w:p w:rsidR="001E2772" w:rsidRDefault="001E2772" w:rsidP="001E2772"/>
    <w:p w:rsidR="001E2772" w:rsidRPr="001E2772" w:rsidRDefault="001E2772" w:rsidP="001E2772">
      <w:r>
        <w:t>W razie potrzeby można zdefiniować format danych dla danego aktora oraz napisać własną logikę odpowiedzialną za odczyt i modyfikację tychże danych.</w:t>
      </w:r>
    </w:p>
    <w:p w:rsidR="000A2741" w:rsidRDefault="000A2741" w:rsidP="001E2772">
      <w:pPr>
        <w:pStyle w:val="Heading2"/>
      </w:pPr>
      <w:r>
        <w:t>Ładowanie aktorów</w:t>
      </w:r>
    </w:p>
    <w:p w:rsidR="000A2741" w:rsidRDefault="000A2741" w:rsidP="000A2741">
      <w:r>
        <w:t>Aktorzy do poprawnego działania wymagają:</w:t>
      </w:r>
    </w:p>
    <w:p w:rsidR="000A2741" w:rsidRDefault="000A2741" w:rsidP="000A2741">
      <w:pPr>
        <w:pStyle w:val="ListParagraph"/>
        <w:numPr>
          <w:ilvl w:val="0"/>
          <w:numId w:val="17"/>
        </w:numPr>
      </w:pPr>
      <w:r>
        <w:t>Zdefiniowanej klasy w Java, można użyć jednej z abstrakcyjnych klas, które opisują danego aktora.</w:t>
      </w:r>
    </w:p>
    <w:p w:rsidR="000A2741" w:rsidRDefault="000A2741" w:rsidP="000A2741">
      <w:pPr>
        <w:pStyle w:val="ListParagraph"/>
        <w:numPr>
          <w:ilvl w:val="0"/>
          <w:numId w:val="17"/>
        </w:numPr>
      </w:pPr>
      <w:r>
        <w:t xml:space="preserve">Implementacji metod z interfejsu </w:t>
      </w:r>
      <w:r w:rsidRPr="000A2741">
        <w:rPr>
          <w:b/>
        </w:rPr>
        <w:t>ClispActor</w:t>
      </w:r>
      <w:r>
        <w:t>, które pozwalają realizować funkcjonalność aktora.</w:t>
      </w:r>
    </w:p>
    <w:p w:rsidR="000A2741" w:rsidRPr="000A2741" w:rsidRDefault="000A2741" w:rsidP="000A2741">
      <w:pPr>
        <w:pStyle w:val="ListParagraph"/>
        <w:numPr>
          <w:ilvl w:val="0"/>
          <w:numId w:val="17"/>
        </w:numPr>
      </w:pPr>
      <w:r>
        <w:t>Pliku *.properties z danymi wejściowymi dla danego aktora, które zostaną załadowane, jako wejściowa struktura w pierwszej iteracji</w:t>
      </w:r>
    </w:p>
    <w:p w:rsidR="00C040D6" w:rsidRDefault="00C040D6" w:rsidP="001E2772">
      <w:pPr>
        <w:pStyle w:val="Heading2"/>
      </w:pPr>
      <w:r>
        <w:t>Wymagania implementacyjne aktorów</w:t>
      </w:r>
    </w:p>
    <w:p w:rsidR="00C040D6" w:rsidRDefault="00C040D6" w:rsidP="007C0E26">
      <w:pPr>
        <w:pStyle w:val="ListParagraph"/>
        <w:numPr>
          <w:ilvl w:val="0"/>
          <w:numId w:val="16"/>
        </w:numPr>
      </w:pPr>
      <w:r>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0A2741" w:rsidRDefault="007C0E26" w:rsidP="000A2741">
      <w:pPr>
        <w:pStyle w:val="ListParagraph"/>
        <w:numPr>
          <w:ilvl w:val="0"/>
          <w:numId w:val="16"/>
        </w:numPr>
      </w:pPr>
      <w: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0A2741" w:rsidRDefault="000A2741" w:rsidP="000A2741">
      <w:pPr>
        <w:pStyle w:val="ListParagraph"/>
        <w:numPr>
          <w:ilvl w:val="0"/>
          <w:numId w:val="16"/>
        </w:numPr>
      </w:pPr>
      <w:r>
        <w:t>Implementacja aktorów konkretnych osób należy umieścić w osobnych paczkach</w:t>
      </w:r>
    </w:p>
    <w:p w:rsidR="000A2741" w:rsidRDefault="000A2741" w:rsidP="000A2741">
      <w:pPr>
        <w:pStyle w:val="ListParagraph"/>
        <w:numPr>
          <w:ilvl w:val="0"/>
          <w:numId w:val="16"/>
        </w:numPr>
      </w:pPr>
      <w:r>
        <w:t>W paczce, które zawiera implementacja aktorów powinien również znaleźć się plik *.properties, który zawiera dane wejściowe do pierwszej tury gry. Format pliku musi odpowiadać strukturze danych wejściowych, aby program mógł go odczytać i przeprowadzić inicjalizację instancji aktora w prawidłowy sposób.</w:t>
      </w:r>
    </w:p>
    <w:p w:rsidR="000A2741" w:rsidRDefault="000A2741" w:rsidP="000A2741">
      <w:r>
        <w:t xml:space="preserve">Powyższe wymagania można zrealizować implementując dla swojego aktora interfejs </w:t>
      </w:r>
      <w:r w:rsidR="00885F9E" w:rsidRPr="00885F9E">
        <w:rPr>
          <w:b/>
        </w:rPr>
        <w:t>org.kornicameister.sise.lake.types.ClispType</w:t>
      </w:r>
      <w:r>
        <w:t>, który wymusza implementacją odpowiednich metod.</w:t>
      </w:r>
    </w:p>
    <w:p w:rsidR="001E2772" w:rsidRDefault="001E2772" w:rsidP="001E2772">
      <w:pPr>
        <w:pStyle w:val="Heading1"/>
      </w:pPr>
      <w:r>
        <w:t>Jak działa tura</w:t>
      </w:r>
    </w:p>
    <w:p w:rsidR="001E2772" w:rsidRDefault="001E2772" w:rsidP="001E2772">
      <w:r>
        <w:t>Aplikacja trzyma załadowane deskryptory aktorów. Deskryptor jest w tym miejscu takim obiektem, który wiąże ze sobą środowiska Clisp oraz instancję aktora po stronie Javy.</w:t>
      </w:r>
    </w:p>
    <w:p w:rsidR="001E2772" w:rsidRDefault="001E2772" w:rsidP="001E2772">
      <w:r>
        <w:t>Jeden przebieg pętli gry wygląda w sposób następujący:</w:t>
      </w:r>
    </w:p>
    <w:p w:rsidR="001E2772" w:rsidRDefault="001E2772" w:rsidP="001E2772">
      <w:pPr>
        <w:pStyle w:val="ListParagraph"/>
        <w:numPr>
          <w:ilvl w:val="0"/>
          <w:numId w:val="18"/>
        </w:numPr>
      </w:pPr>
      <w:r>
        <w:t>Zbierane są dane od instancji aktorów</w:t>
      </w:r>
    </w:p>
    <w:p w:rsidR="001E2772" w:rsidRDefault="001E2772" w:rsidP="001E2772">
      <w:pPr>
        <w:pStyle w:val="ListParagraph"/>
        <w:numPr>
          <w:ilvl w:val="0"/>
          <w:numId w:val="18"/>
        </w:numPr>
      </w:pPr>
      <w:r>
        <w:t>Dane ładowane są do instancji środowiska Clisp danego aktora</w:t>
      </w:r>
    </w:p>
    <w:p w:rsidR="001E2772" w:rsidRDefault="001E2772" w:rsidP="001E2772">
      <w:pPr>
        <w:pStyle w:val="ListParagraph"/>
        <w:numPr>
          <w:ilvl w:val="0"/>
          <w:numId w:val="18"/>
        </w:numPr>
      </w:pPr>
      <w:r>
        <w:t>Clisp jest uruchamiany</w:t>
      </w:r>
    </w:p>
    <w:p w:rsidR="001E2772" w:rsidRDefault="001E2772" w:rsidP="001E2772">
      <w:pPr>
        <w:pStyle w:val="ListParagraph"/>
        <w:numPr>
          <w:ilvl w:val="0"/>
          <w:numId w:val="18"/>
        </w:numPr>
      </w:pPr>
      <w:r>
        <w:lastRenderedPageBreak/>
        <w:t>Zbierane są wyniki i przekazywane aktorom</w:t>
      </w:r>
    </w:p>
    <w:p w:rsidR="001E2772" w:rsidRDefault="001E2772" w:rsidP="001E2772">
      <w:pPr>
        <w:pStyle w:val="ListParagraph"/>
        <w:numPr>
          <w:ilvl w:val="0"/>
          <w:numId w:val="18"/>
        </w:numPr>
      </w:pPr>
      <w:r>
        <w:t>Wykonywana jest logika po stronie Java, które powinna modyfikować otrzymane dane</w:t>
      </w:r>
    </w:p>
    <w:p w:rsidR="00885F9E" w:rsidRPr="00885F9E" w:rsidRDefault="00885F9E" w:rsidP="00885F9E">
      <w:pPr>
        <w:rPr>
          <w:b/>
        </w:rPr>
      </w:pPr>
      <w:r>
        <w:t xml:space="preserve">Jeśli te informacje są niewystarczające to proszę odwołać się do klasy </w:t>
      </w:r>
      <w:r w:rsidRPr="00885F9E">
        <w:rPr>
          <w:b/>
        </w:rPr>
        <w:t>org.kornicameister.sise.lake.clisp.ClispRunner</w:t>
      </w:r>
    </w:p>
    <w:sectPr w:rsidR="00885F9E" w:rsidRPr="00885F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9F4" w:rsidRDefault="00ED39F4">
      <w:pPr>
        <w:spacing w:after="0" w:line="240" w:lineRule="auto"/>
      </w:pPr>
      <w:r>
        <w:separator/>
      </w:r>
    </w:p>
  </w:endnote>
  <w:endnote w:type="continuationSeparator" w:id="0">
    <w:p w:rsidR="00ED39F4" w:rsidRDefault="00ED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EE"/>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9F4" w:rsidRDefault="00ED39F4">
      <w:pPr>
        <w:spacing w:after="0" w:line="240" w:lineRule="auto"/>
      </w:pPr>
      <w:r>
        <w:separator/>
      </w:r>
    </w:p>
  </w:footnote>
  <w:footnote w:type="continuationSeparator" w:id="0">
    <w:p w:rsidR="00ED39F4" w:rsidRDefault="00ED3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51EF2"/>
    <w:multiLevelType w:val="hybridMultilevel"/>
    <w:tmpl w:val="B2784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3C95D9C"/>
    <w:multiLevelType w:val="hybridMultilevel"/>
    <w:tmpl w:val="EDC8CC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FCD57DC"/>
    <w:multiLevelType w:val="hybridMultilevel"/>
    <w:tmpl w:val="EA94F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9A52F2"/>
    <w:multiLevelType w:val="multilevel"/>
    <w:tmpl w:val="4B2896E4"/>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5">
    <w:nsid w:val="4829218A"/>
    <w:multiLevelType w:val="hybridMultilevel"/>
    <w:tmpl w:val="BA38833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51627"/>
    <w:multiLevelType w:val="hybridMultilevel"/>
    <w:tmpl w:val="1988F9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9224EB"/>
    <w:multiLevelType w:val="hybridMultilevel"/>
    <w:tmpl w:val="28CC94C2"/>
    <w:lvl w:ilvl="0" w:tplc="0415000F">
      <w:start w:val="1"/>
      <w:numFmt w:val="decimal"/>
      <w:lvlText w:val="%1."/>
      <w:lvlJc w:val="left"/>
      <w:pPr>
        <w:ind w:left="1152" w:hanging="360"/>
      </w:pPr>
    </w:lvl>
    <w:lvl w:ilvl="1" w:tplc="04150019">
      <w:start w:val="1"/>
      <w:numFmt w:val="lowerLetter"/>
      <w:lvlText w:val="%2."/>
      <w:lvlJc w:val="left"/>
      <w:pPr>
        <w:ind w:left="1872" w:hanging="360"/>
      </w:pPr>
    </w:lvl>
    <w:lvl w:ilvl="2" w:tplc="0415001B">
      <w:start w:val="1"/>
      <w:numFmt w:val="lowerRoman"/>
      <w:lvlText w:val="%3."/>
      <w:lvlJc w:val="right"/>
      <w:pPr>
        <w:ind w:left="2592" w:hanging="180"/>
      </w:pPr>
    </w:lvl>
    <w:lvl w:ilvl="3" w:tplc="0415000F">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9">
    <w:nsid w:val="7B5C38CB"/>
    <w:multiLevelType w:val="multilevel"/>
    <w:tmpl w:val="6C243C0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
  </w:num>
  <w:num w:numId="18">
    <w:abstractNumId w:val="7"/>
  </w:num>
  <w:num w:numId="19">
    <w:abstractNumId w:val="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1D"/>
    <w:rsid w:val="000A2741"/>
    <w:rsid w:val="001E2772"/>
    <w:rsid w:val="003424D7"/>
    <w:rsid w:val="0036411D"/>
    <w:rsid w:val="004563DC"/>
    <w:rsid w:val="00460DDE"/>
    <w:rsid w:val="006B5A8F"/>
    <w:rsid w:val="006E3455"/>
    <w:rsid w:val="007C0E26"/>
    <w:rsid w:val="00885F9E"/>
    <w:rsid w:val="00C040D6"/>
    <w:rsid w:val="00D611BD"/>
    <w:rsid w:val="00D65B41"/>
    <w:rsid w:val="00ED39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8F565-B2EE-4078-81F2-3AFCC5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autoRedefine/>
    <w:uiPriority w:val="9"/>
    <w:qFormat/>
    <w:rsid w:val="001E2772"/>
    <w:pPr>
      <w:keepNext/>
      <w:keepLines/>
      <w:numPr>
        <w:numId w:val="14"/>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E2772"/>
    <w:pPr>
      <w:keepNext/>
      <w:keepLines/>
      <w:numPr>
        <w:ilvl w:val="1"/>
        <w:numId w:val="14"/>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4"/>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4"/>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4"/>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4"/>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4"/>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4"/>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4"/>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72"/>
    <w:rPr>
      <w:rFonts w:asciiTheme="majorHAnsi" w:eastAsiaTheme="majorEastAsia" w:hAnsiTheme="majorHAnsi" w:cstheme="majorBidi"/>
      <w:b/>
      <w:bCs/>
      <w:sz w:val="40"/>
      <w:szCs w:val="40"/>
      <w:lang w:val="pl-PL"/>
    </w:rPr>
  </w:style>
  <w:style w:type="character" w:customStyle="1" w:styleId="Heading2Char">
    <w:name w:val="Heading 2 Char"/>
    <w:basedOn w:val="DefaultParagraphFont"/>
    <w:link w:val="Heading2"/>
    <w:uiPriority w:val="9"/>
    <w:rsid w:val="001E2772"/>
    <w:rPr>
      <w:rFonts w:asciiTheme="majorHAnsi" w:eastAsiaTheme="majorEastAsia" w:hAnsiTheme="majorHAnsi" w:cstheme="majorBidi"/>
      <w:b/>
      <w:bCs/>
      <w:sz w:val="32"/>
      <w:szCs w:val="32"/>
      <w:lang w:val="pl-PL"/>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E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1E2772"/>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01751">
      <w:bodyDiv w:val="1"/>
      <w:marLeft w:val="0"/>
      <w:marRight w:val="0"/>
      <w:marTop w:val="0"/>
      <w:marBottom w:val="0"/>
      <w:divBdr>
        <w:top w:val="none" w:sz="0" w:space="0" w:color="auto"/>
        <w:left w:val="none" w:sz="0" w:space="0" w:color="auto"/>
        <w:bottom w:val="none" w:sz="0" w:space="0" w:color="auto"/>
        <w:right w:val="none" w:sz="0" w:space="0" w:color="auto"/>
      </w:divBdr>
    </w:div>
    <w:div w:id="18500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z\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D154DAA-B8A3-4096-AC92-9AD62D02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196</TotalTime>
  <Pages>3</Pages>
  <Words>619</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Trębski</dc:creator>
  <cp:keywords/>
  <dc:description/>
  <cp:lastModifiedBy>Tomasz Trębski</cp:lastModifiedBy>
  <cp:revision>6</cp:revision>
  <dcterms:created xsi:type="dcterms:W3CDTF">2013-06-02T18:53:00Z</dcterms:created>
  <dcterms:modified xsi:type="dcterms:W3CDTF">2013-06-03T20:31:00Z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